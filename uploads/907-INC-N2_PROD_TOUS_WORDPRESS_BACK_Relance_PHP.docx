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F11F" w14:textId="77777777" w:rsidR="0026485D" w:rsidRPr="00562912" w:rsidRDefault="0026485D" w:rsidP="0026485D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02057CD2" w14:textId="3BD960B9" w:rsidR="0026485D" w:rsidRDefault="00C52197" w:rsidP="0026485D">
      <w:r w:rsidRPr="00C52197">
        <w:t>INC-N2_PROD_TOUS_WORDPRESS_BACK_Relance_PHP</w:t>
      </w:r>
    </w:p>
    <w:p w14:paraId="16D4546D" w14:textId="77777777" w:rsidR="00C52197" w:rsidRPr="00562912" w:rsidRDefault="00C52197" w:rsidP="0026485D"/>
    <w:p w14:paraId="32492C1A" w14:textId="34FF8441" w:rsidR="0026485D" w:rsidRPr="00126634" w:rsidRDefault="0026485D" w:rsidP="0026485D">
      <w:pPr>
        <w:pStyle w:val="Titre1"/>
      </w:pPr>
      <w:r>
        <w:t xml:space="preserve">Prérequis / Habilitation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126634" w14:paraId="2CB14B99" w14:textId="77777777" w:rsidTr="00E74DD0">
        <w:tc>
          <w:tcPr>
            <w:tcW w:w="3209" w:type="dxa"/>
            <w:shd w:val="clear" w:color="auto" w:fill="E2EFD9" w:themeFill="accent6" w:themeFillTint="33"/>
          </w:tcPr>
          <w:p w14:paraId="6F10C2C8" w14:textId="77777777" w:rsidR="00126634" w:rsidRPr="00874B52" w:rsidRDefault="00126634" w:rsidP="00E74DD0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710D7794" w14:textId="77777777" w:rsidR="00126634" w:rsidRPr="009E653D" w:rsidRDefault="00126634" w:rsidP="00E74DD0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126634" w14:paraId="5579A2D9" w14:textId="77777777" w:rsidTr="00E74DD0">
        <w:tc>
          <w:tcPr>
            <w:tcW w:w="3209" w:type="dxa"/>
            <w:shd w:val="clear" w:color="auto" w:fill="E2EFD9" w:themeFill="accent6" w:themeFillTint="33"/>
          </w:tcPr>
          <w:p w14:paraId="28ADF68A" w14:textId="77777777" w:rsidR="00126634" w:rsidRDefault="00126634" w:rsidP="00E74DD0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AGIRC</w:t>
            </w:r>
            <w:r>
              <w:rPr>
                <w:rFonts w:eastAsiaTheme="majorEastAsia"/>
                <w:b/>
                <w:bCs/>
              </w:rPr>
              <w:t>-</w:t>
            </w:r>
            <w:r w:rsidRPr="00874B52">
              <w:rPr>
                <w:rFonts w:eastAsiaTheme="majorEastAsia"/>
                <w:b/>
                <w:bCs/>
              </w:rPr>
              <w:t>ARRCO</w:t>
            </w:r>
          </w:p>
        </w:tc>
        <w:tc>
          <w:tcPr>
            <w:tcW w:w="4583" w:type="dxa"/>
            <w:shd w:val="clear" w:color="auto" w:fill="FFFFFF" w:themeFill="background1"/>
          </w:tcPr>
          <w:p w14:paraId="34D7CA53" w14:textId="77777777" w:rsidR="00126634" w:rsidRPr="00D35503" w:rsidRDefault="00126634" w:rsidP="00E74DD0">
            <w:pPr>
              <w:jc w:val="center"/>
              <w:rPr>
                <w:rFonts w:eastAsiaTheme="majorEastAsia"/>
                <w:b/>
                <w:bCs/>
              </w:rPr>
            </w:pPr>
            <w:r w:rsidRPr="00D35503">
              <w:rPr>
                <w:rFonts w:eastAsiaTheme="majorEastAsia"/>
                <w:b/>
                <w:bCs/>
              </w:rPr>
              <w:t>Oui</w:t>
            </w:r>
          </w:p>
        </w:tc>
      </w:tr>
    </w:tbl>
    <w:p w14:paraId="3C2DA076" w14:textId="77777777" w:rsidR="0026485D" w:rsidRDefault="0026485D" w:rsidP="0026485D">
      <w:pPr>
        <w:rPr>
          <w:rFonts w:eastAsiaTheme="majorEastAsia"/>
        </w:rPr>
      </w:pPr>
    </w:p>
    <w:p w14:paraId="3D719F7E" w14:textId="77777777" w:rsidR="0026485D" w:rsidRDefault="0026485D" w:rsidP="0026485D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4B006955" w14:textId="77777777" w:rsidR="0026485D" w:rsidRDefault="0026485D" w:rsidP="0026485D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69D5C36F" w14:textId="77777777" w:rsidR="0026485D" w:rsidRPr="00924BED" w:rsidRDefault="0026485D" w:rsidP="0026485D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26485D" w14:paraId="44103EEC" w14:textId="77777777" w:rsidTr="00E71F54">
        <w:tc>
          <w:tcPr>
            <w:tcW w:w="421" w:type="dxa"/>
            <w:shd w:val="clear" w:color="auto" w:fill="E2EFD9" w:themeFill="accent6" w:themeFillTint="33"/>
          </w:tcPr>
          <w:p w14:paraId="48B76632" w14:textId="77777777" w:rsidR="0026485D" w:rsidRDefault="0026485D" w:rsidP="00E71F54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E2EFD9" w:themeFill="accent6" w:themeFillTint="33"/>
          </w:tcPr>
          <w:p w14:paraId="3ED86315" w14:textId="77777777" w:rsidR="0026485D" w:rsidRPr="00446F05" w:rsidRDefault="0026485D" w:rsidP="00E71F5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0E5DEB15" w14:textId="77777777" w:rsidR="0026485D" w:rsidRPr="00446F05" w:rsidRDefault="0026485D" w:rsidP="00E71F54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26485D" w14:paraId="2C318852" w14:textId="77777777" w:rsidTr="00E71F54">
        <w:tc>
          <w:tcPr>
            <w:tcW w:w="421" w:type="dxa"/>
            <w:shd w:val="clear" w:color="auto" w:fill="E2EFD9" w:themeFill="accent6" w:themeFillTint="33"/>
          </w:tcPr>
          <w:p w14:paraId="3E4AC9B6" w14:textId="77777777" w:rsidR="0026485D" w:rsidRDefault="0026485D" w:rsidP="00E71F5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56292D1F" w14:textId="2EB1DC34" w:rsidR="0026485D" w:rsidRDefault="00126634" w:rsidP="00E71F5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Nom de serveur</w:t>
            </w:r>
          </w:p>
        </w:tc>
        <w:tc>
          <w:tcPr>
            <w:tcW w:w="3685" w:type="dxa"/>
          </w:tcPr>
          <w:p w14:paraId="23EA000E" w14:textId="77777777" w:rsidR="00B84763" w:rsidRPr="001911AC" w:rsidRDefault="00B84763" w:rsidP="001911AC">
            <w:pPr>
              <w:rPr>
                <w:rFonts w:ascii="Calibri" w:hAnsi="Calibri" w:cs="Calibri"/>
                <w:sz w:val="22"/>
                <w:szCs w:val="22"/>
              </w:rPr>
            </w:pPr>
            <w:r w:rsidRPr="001911AC">
              <w:rPr>
                <w:rFonts w:ascii="Calibri" w:hAnsi="Calibri" w:cs="Calibri"/>
                <w:sz w:val="22"/>
                <w:szCs w:val="22"/>
              </w:rPr>
              <w:t>WXLWAAWDP001</w:t>
            </w:r>
          </w:p>
          <w:p w14:paraId="6310D21B" w14:textId="77777777" w:rsidR="00B84763" w:rsidRPr="001911AC" w:rsidRDefault="00B84763" w:rsidP="001911AC">
            <w:pPr>
              <w:rPr>
                <w:rFonts w:ascii="Calibri" w:hAnsi="Calibri" w:cs="Calibri"/>
                <w:sz w:val="22"/>
                <w:szCs w:val="22"/>
              </w:rPr>
            </w:pPr>
            <w:r w:rsidRPr="001911AC">
              <w:rPr>
                <w:rFonts w:ascii="Calibri" w:hAnsi="Calibri" w:cs="Calibri"/>
                <w:sz w:val="22"/>
                <w:szCs w:val="22"/>
              </w:rPr>
              <w:t>WXLWAAWDP002</w:t>
            </w:r>
          </w:p>
          <w:p w14:paraId="1759386B" w14:textId="77777777" w:rsidR="00B84763" w:rsidRPr="001911AC" w:rsidRDefault="00B84763" w:rsidP="001911AC">
            <w:pPr>
              <w:rPr>
                <w:rFonts w:ascii="Calibri" w:hAnsi="Calibri" w:cs="Calibri"/>
                <w:sz w:val="22"/>
                <w:szCs w:val="22"/>
              </w:rPr>
            </w:pPr>
            <w:r w:rsidRPr="001911AC">
              <w:rPr>
                <w:rFonts w:ascii="Calibri" w:hAnsi="Calibri" w:cs="Calibri"/>
                <w:sz w:val="22"/>
                <w:szCs w:val="22"/>
              </w:rPr>
              <w:t>WXLWAAWDP003</w:t>
            </w:r>
          </w:p>
          <w:p w14:paraId="54D615D8" w14:textId="77777777" w:rsidR="00B84763" w:rsidRPr="001911AC" w:rsidRDefault="00B84763" w:rsidP="001911AC">
            <w:pPr>
              <w:rPr>
                <w:rFonts w:ascii="Calibri" w:hAnsi="Calibri" w:cs="Calibri"/>
                <w:sz w:val="22"/>
                <w:szCs w:val="22"/>
              </w:rPr>
            </w:pPr>
            <w:r w:rsidRPr="001911AC">
              <w:rPr>
                <w:rFonts w:ascii="Calibri" w:hAnsi="Calibri" w:cs="Calibri"/>
                <w:sz w:val="22"/>
                <w:szCs w:val="22"/>
              </w:rPr>
              <w:t>WXLWAAWDP004</w:t>
            </w:r>
          </w:p>
          <w:p w14:paraId="3410E96B" w14:textId="77777777" w:rsidR="00B84763" w:rsidRPr="001911AC" w:rsidRDefault="00B84763" w:rsidP="001911AC">
            <w:pPr>
              <w:rPr>
                <w:rFonts w:ascii="Calibri" w:hAnsi="Calibri" w:cs="Calibri"/>
                <w:sz w:val="22"/>
                <w:szCs w:val="22"/>
              </w:rPr>
            </w:pPr>
            <w:r w:rsidRPr="001911AC">
              <w:rPr>
                <w:rFonts w:ascii="Calibri" w:hAnsi="Calibri" w:cs="Calibri"/>
                <w:sz w:val="22"/>
                <w:szCs w:val="22"/>
              </w:rPr>
              <w:t>WXLWAAWDP005</w:t>
            </w:r>
          </w:p>
          <w:p w14:paraId="04B4EE95" w14:textId="025BFF03" w:rsidR="0026485D" w:rsidRPr="008B2FAD" w:rsidRDefault="00B84763" w:rsidP="001911AC">
            <w:pPr>
              <w:rPr>
                <w:rFonts w:ascii="Courier New" w:eastAsiaTheme="majorEastAsia" w:hAnsi="Courier New" w:cs="Courier New"/>
              </w:rPr>
            </w:pPr>
            <w:r w:rsidRPr="001911AC">
              <w:rPr>
                <w:rFonts w:ascii="Calibri" w:hAnsi="Calibri" w:cs="Calibri"/>
                <w:sz w:val="22"/>
                <w:szCs w:val="22"/>
              </w:rPr>
              <w:t>WXLWAAWDP006</w:t>
            </w:r>
          </w:p>
        </w:tc>
      </w:tr>
      <w:tr w:rsidR="0026485D" w14:paraId="5AFD9C02" w14:textId="77777777" w:rsidTr="00E71F54">
        <w:tc>
          <w:tcPr>
            <w:tcW w:w="421" w:type="dxa"/>
            <w:shd w:val="clear" w:color="auto" w:fill="E2EFD9" w:themeFill="accent6" w:themeFillTint="33"/>
          </w:tcPr>
          <w:p w14:paraId="0347827E" w14:textId="77777777" w:rsidR="0026485D" w:rsidRDefault="0026485D" w:rsidP="00E71F5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6965C0F0" w14:textId="77777777" w:rsidR="0026485D" w:rsidRDefault="0026485D" w:rsidP="00E71F54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7FA7949F" w14:textId="77777777" w:rsidR="0026485D" w:rsidRPr="008B2FAD" w:rsidRDefault="0026485D" w:rsidP="00E71F54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26485D" w14:paraId="7D1B7E8D" w14:textId="77777777" w:rsidTr="00E71F54">
        <w:tc>
          <w:tcPr>
            <w:tcW w:w="421" w:type="dxa"/>
            <w:shd w:val="clear" w:color="auto" w:fill="E2EFD9" w:themeFill="accent6" w:themeFillTint="33"/>
          </w:tcPr>
          <w:p w14:paraId="4E56E97E" w14:textId="77777777" w:rsidR="0026485D" w:rsidRDefault="0026485D" w:rsidP="00E71F5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77486EC5" w14:textId="77777777" w:rsidR="0026485D" w:rsidRDefault="0026485D" w:rsidP="00E71F54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30CE8044" w14:textId="77777777" w:rsidR="0026485D" w:rsidRPr="008B2FAD" w:rsidRDefault="0026485D" w:rsidP="00E71F54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22D2DCDD" w14:textId="77777777" w:rsidR="0026485D" w:rsidRDefault="0026485D" w:rsidP="0026485D">
      <w:pPr>
        <w:rPr>
          <w:rFonts w:eastAsiaTheme="majorEastAsia"/>
        </w:rPr>
      </w:pPr>
    </w:p>
    <w:p w14:paraId="0E6FC4A8" w14:textId="77777777" w:rsidR="0026485D" w:rsidRDefault="0026485D" w:rsidP="0026485D">
      <w:pPr>
        <w:rPr>
          <w:rFonts w:eastAsiaTheme="majorEastAsia"/>
        </w:rPr>
      </w:pPr>
    </w:p>
    <w:p w14:paraId="70D8279C" w14:textId="77777777" w:rsidR="0026485D" w:rsidRDefault="0026485D" w:rsidP="0026485D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209" w:type="dxa"/>
        <w:tblLook w:val="04A0" w:firstRow="1" w:lastRow="0" w:firstColumn="1" w:lastColumn="0" w:noHBand="0" w:noVBand="1"/>
      </w:tblPr>
      <w:tblGrid>
        <w:gridCol w:w="3253"/>
        <w:gridCol w:w="3253"/>
        <w:gridCol w:w="2703"/>
      </w:tblGrid>
      <w:tr w:rsidR="0026485D" w14:paraId="3ABA4BD1" w14:textId="77777777" w:rsidTr="00672F32">
        <w:trPr>
          <w:trHeight w:val="326"/>
        </w:trPr>
        <w:tc>
          <w:tcPr>
            <w:tcW w:w="3253" w:type="dxa"/>
            <w:shd w:val="clear" w:color="auto" w:fill="A5A5A5" w:themeFill="accent3"/>
          </w:tcPr>
          <w:p w14:paraId="2F748FEC" w14:textId="77777777" w:rsidR="0026485D" w:rsidRPr="00C46229" w:rsidRDefault="0026485D" w:rsidP="00E71F5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70AD47" w:themeFill="accent6"/>
          </w:tcPr>
          <w:p w14:paraId="25C21B24" w14:textId="77777777" w:rsidR="0026485D" w:rsidRPr="00C46229" w:rsidRDefault="0026485D" w:rsidP="00E71F54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2703" w:type="dxa"/>
            <w:shd w:val="clear" w:color="auto" w:fill="FF0000"/>
          </w:tcPr>
          <w:p w14:paraId="2297F5B8" w14:textId="77777777" w:rsidR="0026485D" w:rsidRPr="00C46229" w:rsidRDefault="0026485D" w:rsidP="00E71F5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26485D" w14:paraId="560D00C8" w14:textId="77777777" w:rsidTr="00672F32">
        <w:trPr>
          <w:trHeight w:val="308"/>
        </w:trPr>
        <w:tc>
          <w:tcPr>
            <w:tcW w:w="3253" w:type="dxa"/>
            <w:shd w:val="clear" w:color="auto" w:fill="A5A5A5" w:themeFill="accent3"/>
          </w:tcPr>
          <w:p w14:paraId="17FB5EB4" w14:textId="77777777" w:rsidR="0026485D" w:rsidRDefault="0026485D" w:rsidP="00E71F54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70AD47" w:themeFill="accent6"/>
          </w:tcPr>
          <w:p w14:paraId="216CE7B3" w14:textId="77777777" w:rsidR="0026485D" w:rsidRPr="00425DD5" w:rsidRDefault="0026485D" w:rsidP="00E71F54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703" w:type="dxa"/>
            <w:shd w:val="clear" w:color="auto" w:fill="FF0000"/>
          </w:tcPr>
          <w:p w14:paraId="6A017C5E" w14:textId="77777777" w:rsidR="0026485D" w:rsidRDefault="0026485D" w:rsidP="00E71F54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4BE3E24E" w14:textId="77777777" w:rsidR="0026485D" w:rsidRPr="00C73E50" w:rsidRDefault="0026485D" w:rsidP="0026485D">
      <w:pPr>
        <w:rPr>
          <w:rFonts w:eastAsiaTheme="majorEastAsia"/>
        </w:rPr>
      </w:pPr>
    </w:p>
    <w:p w14:paraId="006DA886" w14:textId="77777777" w:rsidR="0026485D" w:rsidRDefault="0026485D" w:rsidP="0026485D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6FE65C53" w14:textId="77777777" w:rsidR="007A23DE" w:rsidRDefault="007A23DE" w:rsidP="0026485D">
      <w:pPr>
        <w:rPr>
          <w:rFonts w:eastAsiaTheme="majorEastAsia"/>
          <w:b/>
          <w:bCs/>
        </w:rPr>
      </w:pPr>
    </w:p>
    <w:p w14:paraId="6F44CF6F" w14:textId="77777777" w:rsidR="007A23DE" w:rsidRDefault="007A23DE" w:rsidP="007A23DE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Augmentation du risque d’indisponibilité lors du déroulement de la procédure dû à l’absence d’un nœud.</w:t>
      </w:r>
    </w:p>
    <w:p w14:paraId="09E6DC86" w14:textId="77777777" w:rsidR="0026485D" w:rsidRDefault="0026485D" w:rsidP="0026485D">
      <w:pPr>
        <w:rPr>
          <w:rFonts w:eastAsiaTheme="majorEastAsia"/>
          <w:b/>
          <w:bCs/>
        </w:rPr>
      </w:pPr>
    </w:p>
    <w:p w14:paraId="78A6AADD" w14:textId="77777777" w:rsidR="0026485D" w:rsidRDefault="0026485D" w:rsidP="0026485D">
      <w:pPr>
        <w:pStyle w:val="Titre1"/>
        <w:rPr>
          <w:rFonts w:eastAsiaTheme="majorEastAsia"/>
        </w:rPr>
      </w:pPr>
      <w:r>
        <w:rPr>
          <w:rFonts w:eastAsiaTheme="majorEastAsia"/>
        </w:rPr>
        <w:t>Points importants</w:t>
      </w:r>
      <w:r w:rsidRPr="00C73E50">
        <w:rPr>
          <w:rFonts w:eastAsiaTheme="majorEastAsia"/>
        </w:rPr>
        <w:t xml:space="preserve"> </w:t>
      </w:r>
    </w:p>
    <w:p w14:paraId="51691564" w14:textId="3519EA26" w:rsidR="002A2AC8" w:rsidRDefault="002A2AC8">
      <w:pPr>
        <w:spacing w:after="16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476675AB" w14:textId="77777777" w:rsidR="0026485D" w:rsidRPr="0029335F" w:rsidRDefault="0026485D" w:rsidP="0026485D">
      <w:pPr>
        <w:pStyle w:val="Titre1"/>
        <w:rPr>
          <w:rFonts w:eastAsiaTheme="majorEastAsia"/>
        </w:rPr>
      </w:pPr>
      <w:r>
        <w:rPr>
          <w:rFonts w:eastAsiaTheme="majorEastAsia"/>
        </w:rPr>
        <w:lastRenderedPageBreak/>
        <w:t>procédure a dérouleR</w:t>
      </w:r>
    </w:p>
    <w:p w14:paraId="40BD00E1" w14:textId="1A92166B" w:rsidR="0026485D" w:rsidRDefault="00B35BB4" w:rsidP="0026485D">
      <w:pPr>
        <w:rPr>
          <w:rFonts w:eastAsiaTheme="majorEastAsia"/>
        </w:rPr>
      </w:pPr>
      <w:r>
        <w:rPr>
          <w:rFonts w:eastAsiaTheme="majorEastAsia"/>
        </w:rPr>
        <w:t>Une fois connecté en SSH sur le serveur</w:t>
      </w:r>
      <w:r w:rsidR="00CF7C15">
        <w:rPr>
          <w:rFonts w:eastAsiaTheme="majorEastAsia"/>
        </w:rPr>
        <w:t xml:space="preserve"> </w:t>
      </w:r>
      <w:r>
        <w:rPr>
          <w:rFonts w:eastAsiaTheme="majorEastAsia"/>
        </w:rPr>
        <w:t>:</w:t>
      </w:r>
    </w:p>
    <w:p w14:paraId="1CA9806B" w14:textId="77777777" w:rsidR="00B35BB4" w:rsidRDefault="00B35BB4" w:rsidP="0026485D">
      <w:pPr>
        <w:rPr>
          <w:rFonts w:eastAsiaTheme="majorEastAsia"/>
        </w:rPr>
      </w:pPr>
    </w:p>
    <w:p w14:paraId="7FE59C6B" w14:textId="1AE48418" w:rsidR="0032159A" w:rsidRPr="00C81729" w:rsidRDefault="0032159A" w:rsidP="0032159A">
      <w:pPr>
        <w:spacing w:after="160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V</w:t>
      </w:r>
      <w:r w:rsidRPr="00C81729">
        <w:rPr>
          <w:rFonts w:eastAsiaTheme="majorEastAsia"/>
          <w:b/>
          <w:bCs/>
        </w:rPr>
        <w:t xml:space="preserve">érification du statut actuel du process </w:t>
      </w:r>
      <w:proofErr w:type="spellStart"/>
      <w:r w:rsidR="00FC7DF7">
        <w:rPr>
          <w:rFonts w:eastAsiaTheme="majorEastAsia"/>
          <w:b/>
          <w:bCs/>
        </w:rPr>
        <w:t>Php</w:t>
      </w:r>
      <w:proofErr w:type="spellEnd"/>
      <w:r w:rsidRPr="00C81729">
        <w:rPr>
          <w:rFonts w:eastAsiaTheme="majorEastAsia"/>
          <w:b/>
          <w:bCs/>
        </w:rPr>
        <w:t> :</w:t>
      </w:r>
    </w:p>
    <w:p w14:paraId="26AEC350" w14:textId="199E6BE4" w:rsidR="0032159A" w:rsidRPr="00C81729" w:rsidRDefault="0032159A" w:rsidP="0032159A">
      <w:pPr>
        <w:spacing w:after="160"/>
        <w:rPr>
          <w:rFonts w:eastAsiaTheme="majorEastAsia"/>
        </w:rPr>
      </w:pPr>
      <w:r>
        <w:rPr>
          <w:rFonts w:eastAsiaTheme="majorEastAsia"/>
        </w:rPr>
        <w:t>A</w:t>
      </w:r>
      <w:r w:rsidRPr="00C81729">
        <w:rPr>
          <w:rFonts w:eastAsiaTheme="majorEastAsia"/>
        </w:rPr>
        <w:t xml:space="preserve">fin de procéder à la vérification de l’état du process </w:t>
      </w:r>
      <w:proofErr w:type="spellStart"/>
      <w:r w:rsidR="00FC7DF7">
        <w:rPr>
          <w:rFonts w:eastAsiaTheme="majorEastAsia"/>
        </w:rPr>
        <w:t>Php</w:t>
      </w:r>
      <w:proofErr w:type="spellEnd"/>
      <w:r w:rsidRPr="00C81729">
        <w:rPr>
          <w:rFonts w:eastAsiaTheme="majorEastAsia"/>
        </w:rPr>
        <w:t>, il faut utiliser la commande suivante :</w:t>
      </w:r>
    </w:p>
    <w:p w14:paraId="19879314" w14:textId="1D7B4E32" w:rsidR="0032159A" w:rsidRPr="00C81729" w:rsidRDefault="007716FB" w:rsidP="0032159A">
      <w:pPr>
        <w:spacing w:after="160"/>
        <w:rPr>
          <w:rFonts w:ascii="Consolas" w:hAnsi="Consolas" w:cs="Calibri"/>
          <w:b/>
          <w:bCs/>
          <w:color w:val="2F5496" w:themeColor="accent1" w:themeShade="BF"/>
          <w:sz w:val="22"/>
        </w:rPr>
      </w:pPr>
      <w:r>
        <w:rPr>
          <w:rFonts w:ascii="Consolas" w:hAnsi="Consolas" w:cs="Calibri"/>
          <w:b/>
          <w:bCs/>
          <w:color w:val="2F5496" w:themeColor="accent1" w:themeShade="BF"/>
          <w:sz w:val="22"/>
        </w:rPr>
        <w:t>s</w:t>
      </w:r>
      <w:r w:rsidR="00FC7DF7">
        <w:rPr>
          <w:rFonts w:ascii="Consolas" w:hAnsi="Consolas" w:cs="Calibri"/>
          <w:b/>
          <w:bCs/>
          <w:color w:val="2F5496" w:themeColor="accent1" w:themeShade="BF"/>
          <w:sz w:val="22"/>
        </w:rPr>
        <w:t xml:space="preserve">udo </w:t>
      </w:r>
      <w:r w:rsidR="0032159A" w:rsidRPr="00C81729">
        <w:rPr>
          <w:rFonts w:ascii="Consolas" w:hAnsi="Consolas" w:cs="Calibri"/>
          <w:b/>
          <w:bCs/>
          <w:color w:val="2F5496" w:themeColor="accent1" w:themeShade="BF"/>
          <w:sz w:val="22"/>
        </w:rPr>
        <w:t xml:space="preserve">systemctl status </w:t>
      </w:r>
      <w:proofErr w:type="spellStart"/>
      <w:r w:rsidR="00FC7DF7">
        <w:rPr>
          <w:rFonts w:ascii="Consolas" w:hAnsi="Consolas" w:cs="Calibri"/>
          <w:b/>
          <w:bCs/>
          <w:color w:val="2F5496" w:themeColor="accent1" w:themeShade="BF"/>
          <w:sz w:val="22"/>
        </w:rPr>
        <w:t>php-fpm</w:t>
      </w:r>
      <w:proofErr w:type="spellEnd"/>
    </w:p>
    <w:p w14:paraId="012236E5" w14:textId="77777777" w:rsidR="0032159A" w:rsidRPr="00F94E6E" w:rsidRDefault="0032159A" w:rsidP="0032159A">
      <w:pPr>
        <w:spacing w:after="160"/>
        <w:rPr>
          <w:rFonts w:eastAsiaTheme="majorEastAsia"/>
          <w:u w:val="single"/>
        </w:rPr>
      </w:pPr>
      <w:r w:rsidRPr="00F94E6E">
        <w:rPr>
          <w:rFonts w:eastAsiaTheme="majorEastAsia"/>
          <w:u w:val="single"/>
        </w:rPr>
        <w:t>Alimenter l’incident avec le retour de la commande.</w:t>
      </w:r>
    </w:p>
    <w:p w14:paraId="5A333252" w14:textId="77777777" w:rsidR="007716FB" w:rsidRDefault="007716FB" w:rsidP="007716FB">
      <w:pPr>
        <w:spacing w:after="160"/>
        <w:rPr>
          <w:rFonts w:eastAsiaTheme="majorEastAsia"/>
          <w:b/>
          <w:bCs/>
        </w:rPr>
      </w:pPr>
    </w:p>
    <w:p w14:paraId="31E487BA" w14:textId="59CD1E8B" w:rsidR="007716FB" w:rsidRPr="00F94E6E" w:rsidRDefault="007716FB" w:rsidP="007716FB">
      <w:pPr>
        <w:spacing w:after="160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 xml:space="preserve">Relance du service </w:t>
      </w:r>
      <w:proofErr w:type="spellStart"/>
      <w:r>
        <w:rPr>
          <w:rFonts w:eastAsiaTheme="majorEastAsia"/>
          <w:b/>
          <w:bCs/>
        </w:rPr>
        <w:t>Ph</w:t>
      </w:r>
      <w:r w:rsidR="00D55B6D">
        <w:rPr>
          <w:rFonts w:eastAsiaTheme="majorEastAsia"/>
          <w:b/>
          <w:bCs/>
        </w:rPr>
        <w:t>p</w:t>
      </w:r>
      <w:proofErr w:type="spellEnd"/>
      <w:r>
        <w:rPr>
          <w:rFonts w:eastAsiaTheme="majorEastAsia"/>
          <w:b/>
          <w:bCs/>
        </w:rPr>
        <w:t> :</w:t>
      </w:r>
    </w:p>
    <w:p w14:paraId="2737B952" w14:textId="598B923E" w:rsidR="007716FB" w:rsidRDefault="007716FB" w:rsidP="007716FB">
      <w:pPr>
        <w:spacing w:after="160"/>
        <w:rPr>
          <w:rFonts w:eastAsiaTheme="majorEastAsia"/>
        </w:rPr>
      </w:pPr>
      <w:r w:rsidRPr="00CA0ACC">
        <w:rPr>
          <w:rFonts w:eastAsiaTheme="majorEastAsia"/>
        </w:rPr>
        <w:t xml:space="preserve">A l’aide de la commande suivante </w:t>
      </w:r>
      <w:r>
        <w:rPr>
          <w:rFonts w:eastAsiaTheme="majorEastAsia"/>
        </w:rPr>
        <w:t xml:space="preserve">procéder à la relance du service </w:t>
      </w:r>
      <w:proofErr w:type="spellStart"/>
      <w:r>
        <w:rPr>
          <w:rFonts w:eastAsiaTheme="majorEastAsia"/>
        </w:rPr>
        <w:t>Php</w:t>
      </w:r>
      <w:proofErr w:type="spellEnd"/>
      <w:r>
        <w:rPr>
          <w:rFonts w:eastAsiaTheme="majorEastAsia"/>
        </w:rPr>
        <w:t xml:space="preserve"> sur le serveur.</w:t>
      </w:r>
    </w:p>
    <w:p w14:paraId="1FCD54F5" w14:textId="1624571E" w:rsidR="007716FB" w:rsidRPr="00C81729" w:rsidRDefault="007716FB" w:rsidP="007716FB">
      <w:pPr>
        <w:spacing w:after="160"/>
        <w:rPr>
          <w:rFonts w:ascii="Consolas" w:hAnsi="Consolas" w:cs="Calibri"/>
          <w:b/>
          <w:bCs/>
          <w:color w:val="2F5496" w:themeColor="accent1" w:themeShade="BF"/>
          <w:sz w:val="22"/>
        </w:rPr>
      </w:pPr>
      <w:r>
        <w:rPr>
          <w:rFonts w:ascii="Consolas" w:hAnsi="Consolas" w:cs="Calibri"/>
          <w:b/>
          <w:bCs/>
          <w:color w:val="2F5496" w:themeColor="accent1" w:themeShade="BF"/>
          <w:sz w:val="22"/>
        </w:rPr>
        <w:t xml:space="preserve">sudo </w:t>
      </w:r>
      <w:r w:rsidRPr="00C81729">
        <w:rPr>
          <w:rFonts w:ascii="Consolas" w:hAnsi="Consolas" w:cs="Calibri"/>
          <w:b/>
          <w:bCs/>
          <w:color w:val="2F5496" w:themeColor="accent1" w:themeShade="BF"/>
          <w:sz w:val="22"/>
        </w:rPr>
        <w:t xml:space="preserve">systemctl </w:t>
      </w:r>
      <w:r>
        <w:rPr>
          <w:rFonts w:ascii="Consolas" w:hAnsi="Consolas" w:cs="Calibri"/>
          <w:b/>
          <w:bCs/>
          <w:color w:val="2F5496" w:themeColor="accent1" w:themeShade="BF"/>
          <w:sz w:val="22"/>
        </w:rPr>
        <w:t>restart</w:t>
      </w:r>
      <w:r w:rsidRPr="00C81729">
        <w:rPr>
          <w:rFonts w:ascii="Consolas" w:hAnsi="Consolas" w:cs="Calibri"/>
          <w:b/>
          <w:bCs/>
          <w:color w:val="2F5496" w:themeColor="accent1" w:themeShade="BF"/>
          <w:sz w:val="22"/>
        </w:rPr>
        <w:t xml:space="preserve"> </w:t>
      </w:r>
      <w:proofErr w:type="spellStart"/>
      <w:r>
        <w:rPr>
          <w:rFonts w:ascii="Consolas" w:hAnsi="Consolas" w:cs="Calibri"/>
          <w:b/>
          <w:bCs/>
          <w:color w:val="2F5496" w:themeColor="accent1" w:themeShade="BF"/>
          <w:sz w:val="22"/>
        </w:rPr>
        <w:t>php-fpm</w:t>
      </w:r>
      <w:proofErr w:type="spellEnd"/>
    </w:p>
    <w:p w14:paraId="23411080" w14:textId="77777777" w:rsidR="007716FB" w:rsidRPr="005D48DE" w:rsidRDefault="007716FB" w:rsidP="007716FB">
      <w:pPr>
        <w:spacing w:after="160"/>
        <w:rPr>
          <w:rFonts w:eastAsiaTheme="majorEastAsia"/>
          <w:u w:val="single"/>
        </w:rPr>
      </w:pPr>
      <w:r w:rsidRPr="00F94E6E">
        <w:rPr>
          <w:rFonts w:eastAsiaTheme="majorEastAsia"/>
          <w:u w:val="single"/>
        </w:rPr>
        <w:t>Alimenter l’incident avec le retour de la commande.</w:t>
      </w:r>
    </w:p>
    <w:p w14:paraId="70F91AA1" w14:textId="77777777" w:rsidR="00E72DE2" w:rsidRDefault="00E72DE2" w:rsidP="0026485D">
      <w:pPr>
        <w:rPr>
          <w:rFonts w:eastAsiaTheme="majorEastAsia"/>
        </w:rPr>
      </w:pPr>
    </w:p>
    <w:p w14:paraId="2DD796D3" w14:textId="77777777" w:rsidR="0026485D" w:rsidRDefault="0026485D" w:rsidP="0026485D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614F886B" w14:textId="4616194E" w:rsidR="000C4036" w:rsidRDefault="000C4036" w:rsidP="000C4036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 xml:space="preserve">Afin de vérifier la bonne relance du process </w:t>
      </w:r>
      <w:proofErr w:type="spellStart"/>
      <w:r>
        <w:rPr>
          <w:rFonts w:eastAsiaTheme="majorEastAsia"/>
          <w:b/>
          <w:bCs/>
        </w:rPr>
        <w:t>Ph</w:t>
      </w:r>
      <w:r w:rsidR="006759BE">
        <w:rPr>
          <w:rFonts w:eastAsiaTheme="majorEastAsia"/>
          <w:b/>
          <w:bCs/>
        </w:rPr>
        <w:t>p</w:t>
      </w:r>
      <w:proofErr w:type="spellEnd"/>
      <w:r>
        <w:rPr>
          <w:rFonts w:eastAsiaTheme="majorEastAsia"/>
          <w:b/>
          <w:bCs/>
        </w:rPr>
        <w:t>, nous allons utiliser la commande suivante :</w:t>
      </w:r>
    </w:p>
    <w:p w14:paraId="43316B87" w14:textId="77777777" w:rsidR="000C4036" w:rsidRDefault="000C4036" w:rsidP="000C4036">
      <w:pPr>
        <w:rPr>
          <w:rFonts w:eastAsiaTheme="majorEastAsia"/>
          <w:b/>
          <w:bCs/>
        </w:rPr>
      </w:pPr>
    </w:p>
    <w:p w14:paraId="59F70125" w14:textId="4D5AFBDC" w:rsidR="000C4036" w:rsidRPr="006A1931" w:rsidRDefault="000C4036" w:rsidP="000C4036">
      <w:pPr>
        <w:spacing w:after="160"/>
        <w:rPr>
          <w:rFonts w:ascii="Consolas" w:hAnsi="Consolas" w:cs="Calibri"/>
          <w:b/>
          <w:bCs/>
          <w:color w:val="2F5496" w:themeColor="accent1" w:themeShade="BF"/>
          <w:sz w:val="22"/>
        </w:rPr>
      </w:pPr>
      <w:proofErr w:type="spellStart"/>
      <w:r>
        <w:rPr>
          <w:rFonts w:ascii="Consolas" w:hAnsi="Consolas" w:cs="Calibri"/>
          <w:b/>
          <w:bCs/>
          <w:color w:val="2F5496" w:themeColor="accent1" w:themeShade="BF"/>
          <w:sz w:val="22"/>
        </w:rPr>
        <w:t>p</w:t>
      </w:r>
      <w:r w:rsidRPr="005D48DE">
        <w:rPr>
          <w:rFonts w:ascii="Consolas" w:hAnsi="Consolas" w:cs="Calibri"/>
          <w:b/>
          <w:bCs/>
          <w:color w:val="2F5496" w:themeColor="accent1" w:themeShade="BF"/>
          <w:sz w:val="22"/>
        </w:rPr>
        <w:t>s</w:t>
      </w:r>
      <w:proofErr w:type="spellEnd"/>
      <w:r w:rsidRPr="005D48DE">
        <w:rPr>
          <w:rFonts w:ascii="Consolas" w:hAnsi="Consolas" w:cs="Calibri"/>
          <w:b/>
          <w:bCs/>
          <w:color w:val="2F5496" w:themeColor="accent1" w:themeShade="BF"/>
          <w:sz w:val="22"/>
        </w:rPr>
        <w:t xml:space="preserve"> -</w:t>
      </w:r>
      <w:proofErr w:type="spellStart"/>
      <w:r w:rsidRPr="005D48DE">
        <w:rPr>
          <w:rFonts w:ascii="Consolas" w:hAnsi="Consolas" w:cs="Calibri"/>
          <w:b/>
          <w:bCs/>
          <w:color w:val="2F5496" w:themeColor="accent1" w:themeShade="BF"/>
          <w:sz w:val="22"/>
        </w:rPr>
        <w:t>aef</w:t>
      </w:r>
      <w:proofErr w:type="spellEnd"/>
      <w:r w:rsidRPr="005D48DE">
        <w:rPr>
          <w:rFonts w:ascii="Consolas" w:hAnsi="Consolas" w:cs="Calibri"/>
          <w:b/>
          <w:bCs/>
          <w:color w:val="2F5496" w:themeColor="accent1" w:themeShade="BF"/>
          <w:sz w:val="22"/>
        </w:rPr>
        <w:t xml:space="preserve"> | </w:t>
      </w:r>
      <w:proofErr w:type="spellStart"/>
      <w:r w:rsidRPr="005D48DE">
        <w:rPr>
          <w:rFonts w:ascii="Consolas" w:hAnsi="Consolas" w:cs="Calibri"/>
          <w:b/>
          <w:bCs/>
          <w:color w:val="2F5496" w:themeColor="accent1" w:themeShade="BF"/>
          <w:sz w:val="22"/>
        </w:rPr>
        <w:t>grep</w:t>
      </w:r>
      <w:proofErr w:type="spellEnd"/>
      <w:r w:rsidRPr="005D48DE">
        <w:rPr>
          <w:rFonts w:ascii="Consolas" w:hAnsi="Consolas" w:cs="Calibri"/>
          <w:b/>
          <w:bCs/>
          <w:color w:val="2F5496" w:themeColor="accent1" w:themeShade="BF"/>
          <w:sz w:val="22"/>
        </w:rPr>
        <w:t xml:space="preserve"> </w:t>
      </w:r>
      <w:proofErr w:type="spellStart"/>
      <w:r>
        <w:rPr>
          <w:rFonts w:ascii="Consolas" w:hAnsi="Consolas" w:cs="Calibri"/>
          <w:b/>
          <w:bCs/>
          <w:color w:val="2F5496" w:themeColor="accent1" w:themeShade="BF"/>
          <w:sz w:val="22"/>
        </w:rPr>
        <w:t>php</w:t>
      </w:r>
      <w:proofErr w:type="spellEnd"/>
    </w:p>
    <w:p w14:paraId="73F3BFE1" w14:textId="77777777" w:rsidR="000C4036" w:rsidRPr="005D48DE" w:rsidRDefault="000C4036" w:rsidP="000C4036">
      <w:pPr>
        <w:spacing w:after="160"/>
        <w:rPr>
          <w:rFonts w:eastAsiaTheme="majorEastAsia"/>
          <w:u w:val="single"/>
        </w:rPr>
      </w:pPr>
      <w:r w:rsidRPr="00F94E6E">
        <w:rPr>
          <w:rFonts w:eastAsiaTheme="majorEastAsia"/>
          <w:u w:val="single"/>
        </w:rPr>
        <w:t>Alimenter l’incident avec le retour de la commande.</w:t>
      </w:r>
    </w:p>
    <w:p w14:paraId="233D126D" w14:textId="77777777" w:rsidR="0026485D" w:rsidRDefault="0026485D" w:rsidP="0026485D">
      <w:pPr>
        <w:rPr>
          <w:rFonts w:eastAsiaTheme="majorEastAsia"/>
        </w:rPr>
      </w:pPr>
    </w:p>
    <w:p w14:paraId="78F8A1AE" w14:textId="77777777" w:rsidR="0026485D" w:rsidRDefault="0026485D" w:rsidP="0026485D">
      <w:pPr>
        <w:pStyle w:val="Titre1"/>
        <w:rPr>
          <w:rFonts w:eastAsiaTheme="majorEastAsia"/>
        </w:rPr>
      </w:pPr>
      <w:r>
        <w:rPr>
          <w:rFonts w:eastAsiaTheme="majorEastAsia"/>
        </w:rPr>
        <w:t>En cas d’échec</w:t>
      </w:r>
    </w:p>
    <w:p w14:paraId="04E2A4A1" w14:textId="77777777" w:rsidR="00430BB9" w:rsidRPr="00672F32" w:rsidRDefault="00430BB9" w:rsidP="00430BB9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 xml:space="preserve">Escalade de l’incident à l’équipe responsable de Wordpress </w:t>
      </w:r>
    </w:p>
    <w:p w14:paraId="755F985A" w14:textId="1AE601E0" w:rsidR="00672F32" w:rsidRPr="00672F32" w:rsidRDefault="00672F32" w:rsidP="00430BB9">
      <w:pPr>
        <w:rPr>
          <w:rFonts w:eastAsiaTheme="majorEastAsia"/>
          <w:b/>
          <w:bCs/>
        </w:rPr>
      </w:pPr>
    </w:p>
    <w:sectPr w:rsidR="00672F32" w:rsidRPr="00672F32" w:rsidSect="00672F32">
      <w:footerReference w:type="default" r:id="rId11"/>
      <w:headerReference w:type="first" r:id="rId12"/>
      <w:pgSz w:w="11906" w:h="16838"/>
      <w:pgMar w:top="1418" w:right="1418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1747" w14:textId="77777777" w:rsidR="00476B39" w:rsidRDefault="00476B39" w:rsidP="00ED3211">
      <w:pPr>
        <w:spacing w:line="240" w:lineRule="auto"/>
      </w:pPr>
      <w:r>
        <w:separator/>
      </w:r>
    </w:p>
  </w:endnote>
  <w:endnote w:type="continuationSeparator" w:id="0">
    <w:p w14:paraId="5436747A" w14:textId="77777777" w:rsidR="00476B39" w:rsidRDefault="00476B39" w:rsidP="00ED3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C5B5" w14:textId="77777777" w:rsidR="0026485D" w:rsidRDefault="0026485D" w:rsidP="0026485D">
    <w:pPr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E03869" wp14:editId="10E0CCDE">
              <wp:simplePos x="0" y="0"/>
              <wp:positionH relativeFrom="column">
                <wp:posOffset>6169660</wp:posOffset>
              </wp:positionH>
              <wp:positionV relativeFrom="paragraph">
                <wp:posOffset>190500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7047E7" w14:textId="77777777" w:rsidR="0026485D" w:rsidRPr="00BA5B59" w:rsidRDefault="0026485D" w:rsidP="0026485D">
                          <w:pPr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53832456" w14:textId="77777777" w:rsidR="0026485D" w:rsidRDefault="0026485D" w:rsidP="0026485D"/>
                        <w:p w14:paraId="6915D2A7" w14:textId="77777777" w:rsidR="0026485D" w:rsidRPr="00BA5B59" w:rsidRDefault="0026485D" w:rsidP="0026485D">
                          <w:pPr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3F4197" w14:textId="77777777" w:rsidR="0026485D" w:rsidRDefault="0026485D" w:rsidP="0026485D"/>
                        <w:p w14:paraId="66C3E710" w14:textId="77777777" w:rsidR="0026485D" w:rsidRPr="00BA5B59" w:rsidRDefault="0026485D" w:rsidP="0026485D">
                          <w:pPr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4844D46" w14:textId="77777777" w:rsidR="0026485D" w:rsidRDefault="0026485D" w:rsidP="0026485D"/>
                        <w:p w14:paraId="62951E97" w14:textId="77777777" w:rsidR="0026485D" w:rsidRPr="00BA5B59" w:rsidRDefault="0026485D" w:rsidP="0026485D">
                          <w:pPr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E03869" id="Rectangle 3" o:spid="_x0000_s1026" style="position:absolute;margin-left:485.8pt;margin-top:15pt;width:25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" fillcolor="#ea6212" strokecolor="#ea6212">
              <v:textbox inset="0,0,0,0">
                <w:txbxContent>
                  <w:p w14:paraId="297047E7" w14:textId="77777777" w:rsidR="0026485D" w:rsidRPr="00BA5B59" w:rsidRDefault="0026485D" w:rsidP="0026485D">
                    <w:pPr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53832456" w14:textId="77777777" w:rsidR="0026485D" w:rsidRDefault="0026485D" w:rsidP="0026485D"/>
                  <w:p w14:paraId="6915D2A7" w14:textId="77777777" w:rsidR="0026485D" w:rsidRPr="00BA5B59" w:rsidRDefault="0026485D" w:rsidP="0026485D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053F4197" w14:textId="77777777" w:rsidR="0026485D" w:rsidRDefault="0026485D" w:rsidP="0026485D"/>
                  <w:p w14:paraId="66C3E710" w14:textId="77777777" w:rsidR="0026485D" w:rsidRPr="00BA5B59" w:rsidRDefault="0026485D" w:rsidP="0026485D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04844D46" w14:textId="77777777" w:rsidR="0026485D" w:rsidRDefault="0026485D" w:rsidP="0026485D"/>
                  <w:p w14:paraId="62951E97" w14:textId="77777777" w:rsidR="0026485D" w:rsidRPr="00BA5B59" w:rsidRDefault="0026485D" w:rsidP="0026485D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7E655E28" w14:textId="77777777" w:rsidR="0026485D" w:rsidRPr="00284987" w:rsidRDefault="0026485D" w:rsidP="0026485D">
    <w:pPr>
      <w:rPr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A1E15" w14:textId="77777777" w:rsidR="00476B39" w:rsidRDefault="00476B39" w:rsidP="00ED3211">
      <w:pPr>
        <w:spacing w:line="240" w:lineRule="auto"/>
      </w:pPr>
      <w:r>
        <w:separator/>
      </w:r>
    </w:p>
  </w:footnote>
  <w:footnote w:type="continuationSeparator" w:id="0">
    <w:p w14:paraId="674966DF" w14:textId="77777777" w:rsidR="00476B39" w:rsidRDefault="00476B39" w:rsidP="00ED32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4D20" w14:textId="77777777" w:rsidR="0026485D" w:rsidRDefault="0026485D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202762" wp14:editId="3B93A010">
              <wp:simplePos x="0" y="0"/>
              <wp:positionH relativeFrom="column">
                <wp:posOffset>-814705</wp:posOffset>
              </wp:positionH>
              <wp:positionV relativeFrom="paragraph">
                <wp:posOffset>-364490</wp:posOffset>
              </wp:positionV>
              <wp:extent cx="7381875" cy="10515600"/>
              <wp:effectExtent l="0" t="0" r="28575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81875" cy="10515600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72468B" w14:textId="77777777" w:rsidR="0026485D" w:rsidRPr="00BA5B59" w:rsidRDefault="0026485D" w:rsidP="0026485D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408FE84" w14:textId="77777777" w:rsidR="0026485D" w:rsidRDefault="0026485D" w:rsidP="0026485D"/>
                            <w:p w14:paraId="2818D463" w14:textId="77777777" w:rsidR="0026485D" w:rsidRPr="00BA5B59" w:rsidRDefault="0026485D" w:rsidP="0026485D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5B98A9E9" w14:textId="77777777" w:rsidR="0026485D" w:rsidRDefault="0026485D" w:rsidP="0026485D"/>
                            <w:p w14:paraId="0ABB4895" w14:textId="77777777" w:rsidR="0026485D" w:rsidRPr="00BA5B59" w:rsidRDefault="0026485D" w:rsidP="0026485D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DDC360C" w14:textId="77777777" w:rsidR="0026485D" w:rsidRDefault="0026485D" w:rsidP="0026485D"/>
                            <w:p w14:paraId="141253DD" w14:textId="77777777" w:rsidR="0026485D" w:rsidRPr="00BA5B59" w:rsidRDefault="0026485D" w:rsidP="0026485D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0F3310" w14:textId="77777777" w:rsidR="0026485D" w:rsidRPr="00FC2BA7" w:rsidRDefault="0026485D" w:rsidP="0026485D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4B26E2F9" w14:textId="77777777" w:rsidR="0026485D" w:rsidRDefault="0026485D" w:rsidP="0026485D"/>
                            <w:p w14:paraId="2DDE5588" w14:textId="77777777" w:rsidR="0026485D" w:rsidRPr="00845695" w:rsidRDefault="0026485D" w:rsidP="0026485D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45840B89" w14:textId="77777777" w:rsidR="0026485D" w:rsidRDefault="0026485D" w:rsidP="0026485D"/>
                            <w:p w14:paraId="75BB6B65" w14:textId="77777777" w:rsidR="0026485D" w:rsidRPr="00FC2BA7" w:rsidRDefault="0026485D" w:rsidP="0026485D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3213FFB9" w14:textId="77777777" w:rsidR="0026485D" w:rsidRDefault="0026485D" w:rsidP="0026485D"/>
                            <w:p w14:paraId="444623C3" w14:textId="77777777" w:rsidR="0026485D" w:rsidRPr="00845695" w:rsidRDefault="0026485D" w:rsidP="0026485D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202762" id="Groupe 6" o:spid="_x0000_s1027" style="position:absolute;margin-left:-64.15pt;margin-top:-28.7pt;width:581.25pt;height:828pt;z-index:251659264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1D72468B" w14:textId="77777777" w:rsidR="0026485D" w:rsidRPr="00BA5B59" w:rsidRDefault="0026485D" w:rsidP="0026485D">
                        <w:pPr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408FE84" w14:textId="77777777" w:rsidR="0026485D" w:rsidRDefault="0026485D" w:rsidP="0026485D"/>
                      <w:p w14:paraId="2818D463" w14:textId="77777777" w:rsidR="0026485D" w:rsidRPr="00BA5B59" w:rsidRDefault="0026485D" w:rsidP="0026485D">
                        <w:pPr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5B98A9E9" w14:textId="77777777" w:rsidR="0026485D" w:rsidRDefault="0026485D" w:rsidP="0026485D"/>
                      <w:p w14:paraId="0ABB4895" w14:textId="77777777" w:rsidR="0026485D" w:rsidRPr="00BA5B59" w:rsidRDefault="0026485D" w:rsidP="0026485D">
                        <w:pPr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DDC360C" w14:textId="77777777" w:rsidR="0026485D" w:rsidRDefault="0026485D" w:rsidP="0026485D"/>
                      <w:p w14:paraId="141253DD" w14:textId="77777777" w:rsidR="0026485D" w:rsidRPr="00BA5B59" w:rsidRDefault="0026485D" w:rsidP="0026485D">
                        <w:pPr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7D0F3310" w14:textId="77777777" w:rsidR="0026485D" w:rsidRPr="00FC2BA7" w:rsidRDefault="0026485D" w:rsidP="0026485D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4B26E2F9" w14:textId="77777777" w:rsidR="0026485D" w:rsidRDefault="0026485D" w:rsidP="0026485D"/>
                      <w:p w14:paraId="2DDE5588" w14:textId="77777777" w:rsidR="0026485D" w:rsidRPr="00845695" w:rsidRDefault="0026485D" w:rsidP="0026485D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45840B89" w14:textId="77777777" w:rsidR="0026485D" w:rsidRDefault="0026485D" w:rsidP="0026485D"/>
                      <w:p w14:paraId="75BB6B65" w14:textId="77777777" w:rsidR="0026485D" w:rsidRPr="00FC2BA7" w:rsidRDefault="0026485D" w:rsidP="0026485D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3213FFB9" w14:textId="77777777" w:rsidR="0026485D" w:rsidRDefault="0026485D" w:rsidP="0026485D"/>
                      <w:p w14:paraId="444623C3" w14:textId="77777777" w:rsidR="0026485D" w:rsidRPr="00845695" w:rsidRDefault="0026485D" w:rsidP="0026485D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3FAB4EFC"/>
    <w:multiLevelType w:val="multilevel"/>
    <w:tmpl w:val="B7F239A4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55"/>
    <w:rsid w:val="000C4036"/>
    <w:rsid w:val="00106D17"/>
    <w:rsid w:val="00126634"/>
    <w:rsid w:val="001911AC"/>
    <w:rsid w:val="00236361"/>
    <w:rsid w:val="0026485D"/>
    <w:rsid w:val="00291EDD"/>
    <w:rsid w:val="002A2AC8"/>
    <w:rsid w:val="0032159A"/>
    <w:rsid w:val="003D260E"/>
    <w:rsid w:val="00430BB9"/>
    <w:rsid w:val="00444C55"/>
    <w:rsid w:val="00476B39"/>
    <w:rsid w:val="005C3FBD"/>
    <w:rsid w:val="00672F32"/>
    <w:rsid w:val="006759BE"/>
    <w:rsid w:val="00713681"/>
    <w:rsid w:val="007716FB"/>
    <w:rsid w:val="007A23DE"/>
    <w:rsid w:val="00B35BB4"/>
    <w:rsid w:val="00B84763"/>
    <w:rsid w:val="00C039EB"/>
    <w:rsid w:val="00C52197"/>
    <w:rsid w:val="00CF7C15"/>
    <w:rsid w:val="00D55B6D"/>
    <w:rsid w:val="00D61311"/>
    <w:rsid w:val="00E72DE2"/>
    <w:rsid w:val="00ED3211"/>
    <w:rsid w:val="00FC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397FC76"/>
  <w15:chartTrackingRefBased/>
  <w15:docId w15:val="{DFC278CE-5DEF-46B7-A59D-134DED60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85D"/>
    <w:pPr>
      <w:spacing w:after="0"/>
    </w:pPr>
    <w:rPr>
      <w:rFonts w:ascii="Segoe UI" w:hAnsi="Segoe UI"/>
      <w:sz w:val="20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3D260E"/>
    <w:pPr>
      <w:keepNext/>
      <w:widowControl w:val="0"/>
      <w:numPr>
        <w:numId w:val="4"/>
      </w:numPr>
      <w:pBdr>
        <w:bottom w:val="single" w:sz="12" w:space="1" w:color="C0504D"/>
      </w:pBdr>
      <w:spacing w:before="120" w:after="240" w:line="240" w:lineRule="auto"/>
      <w:ind w:right="-143"/>
      <w:jc w:val="both"/>
      <w:outlineLvl w:val="0"/>
    </w:pPr>
    <w:rPr>
      <w:rFonts w:eastAsia="Times New Roman" w:cs="Times New Roman"/>
      <w:b/>
      <w:caps/>
      <w:color w:val="002060"/>
      <w:sz w:val="32"/>
      <w:szCs w:val="20"/>
      <w:lang w:eastAsia="fr-FR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3D260E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3D260E"/>
    <w:pPr>
      <w:numPr>
        <w:ilvl w:val="2"/>
      </w:numPr>
      <w:spacing w:befor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D260E"/>
    <w:pPr>
      <w:keepNext/>
      <w:widowControl w:val="0"/>
      <w:numPr>
        <w:ilvl w:val="3"/>
        <w:numId w:val="4"/>
      </w:numPr>
      <w:spacing w:before="240" w:after="60" w:line="240" w:lineRule="auto"/>
      <w:jc w:val="both"/>
      <w:outlineLvl w:val="3"/>
    </w:pPr>
    <w:rPr>
      <w:rFonts w:eastAsia="Times New Roman" w:cs="Times New Roman"/>
      <w:b/>
      <w:bCs/>
      <w:color w:val="1F497D"/>
      <w:sz w:val="24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LEMENTIMPORTANT">
    <w:name w:val="ELEMENT IMPORTANT"/>
    <w:basedOn w:val="Normal"/>
    <w:link w:val="ELEMENTIMPORTANTCar"/>
    <w:qFormat/>
    <w:rsid w:val="003D260E"/>
    <w:pPr>
      <w:widowControl w:val="0"/>
      <w:spacing w:line="240" w:lineRule="auto"/>
      <w:jc w:val="both"/>
    </w:pPr>
    <w:rPr>
      <w:rFonts w:eastAsiaTheme="majorEastAsia" w:cs="Times New Roman"/>
      <w:b/>
      <w:bCs/>
      <w:color w:val="FF0000"/>
      <w:u w:val="single"/>
      <w:lang w:eastAsia="fr-FR"/>
    </w:rPr>
  </w:style>
  <w:style w:type="character" w:customStyle="1" w:styleId="ELEMENTIMPORTANTCar">
    <w:name w:val="ELEMENT IMPORTANT Car"/>
    <w:basedOn w:val="Policepardfaut"/>
    <w:link w:val="ELEMENTIMPORTANT"/>
    <w:rsid w:val="003D260E"/>
    <w:rPr>
      <w:rFonts w:ascii="Segoe UI" w:eastAsiaTheme="majorEastAsia" w:hAnsi="Segoe UI" w:cs="Times New Roman"/>
      <w:b/>
      <w:bCs/>
      <w:color w:val="FF0000"/>
      <w:u w:val="single"/>
      <w:lang w:eastAsia="fr-FR"/>
    </w:rPr>
  </w:style>
  <w:style w:type="character" w:customStyle="1" w:styleId="Titre1Car">
    <w:name w:val="Titre 1 Car"/>
    <w:basedOn w:val="Policepardfaut"/>
    <w:link w:val="Titre1"/>
    <w:uiPriority w:val="99"/>
    <w:rsid w:val="003D260E"/>
    <w:rPr>
      <w:rFonts w:ascii="Segoe UI" w:eastAsia="Times New Roman" w:hAnsi="Segoe UI" w:cs="Times New Roman"/>
      <w:b/>
      <w:caps/>
      <w:color w:val="002060"/>
      <w:sz w:val="32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9"/>
    <w:rsid w:val="003D260E"/>
    <w:rPr>
      <w:rFonts w:ascii="Segoe UI" w:eastAsia="Times New Roman" w:hAnsi="Segoe UI" w:cs="Times New Roman"/>
      <w:b/>
      <w:color w:val="002060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3D260E"/>
    <w:rPr>
      <w:rFonts w:ascii="Segoe UI" w:eastAsia="Times New Roman" w:hAnsi="Segoe UI" w:cs="Times New Roman"/>
      <w:color w:val="002060"/>
      <w:sz w:val="24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99"/>
    <w:rsid w:val="003D260E"/>
    <w:rPr>
      <w:rFonts w:ascii="Segoe UI" w:eastAsia="Times New Roman" w:hAnsi="Segoe UI" w:cs="Times New Roman"/>
      <w:b/>
      <w:bCs/>
      <w:color w:val="1F497D"/>
      <w:sz w:val="24"/>
      <w:szCs w:val="28"/>
      <w:lang w:eastAsia="fr-FR"/>
    </w:rPr>
  </w:style>
  <w:style w:type="table" w:styleId="Grilledutableau">
    <w:name w:val="Table Grid"/>
    <w:basedOn w:val="TableauNormal"/>
    <w:uiPriority w:val="99"/>
    <w:rsid w:val="002648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PATRICIA">
    <w:name w:val="LISTE PATRICIA"/>
    <w:uiPriority w:val="99"/>
    <w:rsid w:val="0026485D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B84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b19120\Documents\PROBTP\T_DIPI-APO-N2%20-%20BIB_Documents\Mod&#232;les%20Documentaires\Mod&#232;le%20Proc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db2c5a-584a-4be3-99a1-ae80b354a330">65V5AZN3E3F4-879619630-15341</_dlc_DocId>
    <_dlc_DocIdUrl xmlns="d1db2c5a-584a-4be3-99a1-ae80b354a330">
      <Url>https://probtp.sharepoint.com/sites/T_DIPI-APO-N2/_layouts/15/DocIdRedir.aspx?ID=65V5AZN3E3F4-879619630-15341</Url>
      <Description>65V5AZN3E3F4-879619630-15341</Description>
    </_dlc_DocIdUrl>
    <TaxCatchAll xmlns="d1db2c5a-584a-4be3-99a1-ae80b354a330" xsi:nil="true"/>
    <lcf76f155ced4ddcb4097134ff3c332f xmlns="f0cce85a-b34a-4632-9ee0-66a885206f95">
      <Terms xmlns="http://schemas.microsoft.com/office/infopath/2007/PartnerControls"/>
    </lcf76f155ced4ddcb4097134ff3c332f>
    <TYPE xmlns="f0cce85a-b34a-4632-9ee0-66a885206f95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572E95B9FCEE4AB5FAC8A0EE8F1DF4" ma:contentTypeVersion="15" ma:contentTypeDescription="Crée un document." ma:contentTypeScope="" ma:versionID="5f916aca1d40a6dc05040f2aeeebd55f">
  <xsd:schema xmlns:xsd="http://www.w3.org/2001/XMLSchema" xmlns:xs="http://www.w3.org/2001/XMLSchema" xmlns:p="http://schemas.microsoft.com/office/2006/metadata/properties" xmlns:ns2="f0cce85a-b34a-4632-9ee0-66a885206f95" xmlns:ns3="d1db2c5a-584a-4be3-99a1-ae80b354a330" targetNamespace="http://schemas.microsoft.com/office/2006/metadata/properties" ma:root="true" ma:fieldsID="1331b80d5ff2353549729d7dd77bf1f6" ns2:_="" ns3:_="">
    <xsd:import namespace="f0cce85a-b34a-4632-9ee0-66a885206f95"/>
    <xsd:import namespace="d1db2c5a-584a-4be3-99a1-ae80b354a3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TYP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_dlc_DocId" minOccurs="0"/>
                <xsd:element ref="ns3:_dlc_DocIdUrl" minOccurs="0"/>
                <xsd:element ref="ns3:_dlc_DocIdPersistId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ce85a-b34a-4632-9ee0-66a885206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YPE" ma:index="12" nillable="true" ma:displayName="TYPE" ma:format="Dropdown" ma:internalName="TYPE">
      <xsd:simpleType>
        <xsd:restriction base="dms:Choice">
          <xsd:enumeration value="PROCEDURE"/>
        </xsd:restriction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b2c5a-584a-4be3-99a1-ae80b354a3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0ad87c1-e990-43ee-9124-d4589fa41bbe}" ma:internalName="TaxCatchAll" ma:showField="CatchAllData" ma:web="d1db2c5a-584a-4be3-99a1-ae80b354a3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0" nillable="true" ma:displayName="Valeur d’ID de document" ma:description="Valeur de l’ID de document affecté à cet élément." ma:indexed="true" ma:internalName="_dlc_DocId" ma:readOnly="true">
      <xsd:simpleType>
        <xsd:restriction base="dms:Text"/>
      </xsd:simpleType>
    </xsd:element>
    <xsd:element name="_dlc_DocIdUrl" ma:index="21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B9418-0191-4955-9F4F-7EFC9CD448EE}">
  <ds:schemaRefs>
    <ds:schemaRef ds:uri="http://schemas.microsoft.com/office/2006/metadata/properties"/>
    <ds:schemaRef ds:uri="http://schemas.microsoft.com/office/infopath/2007/PartnerControls"/>
    <ds:schemaRef ds:uri="d1db2c5a-584a-4be3-99a1-ae80b354a330"/>
    <ds:schemaRef ds:uri="f0cce85a-b34a-4632-9ee0-66a885206f95"/>
  </ds:schemaRefs>
</ds:datastoreItem>
</file>

<file path=customXml/itemProps2.xml><?xml version="1.0" encoding="utf-8"?>
<ds:datastoreItem xmlns:ds="http://schemas.openxmlformats.org/officeDocument/2006/customXml" ds:itemID="{059CD6FD-ADE7-4387-B37A-0AD7C05E0F2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5DD758D-E359-4546-9CEB-80101A9C69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774957-F2D0-4766-B5C6-EB7265AC7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ce85a-b34a-4632-9ee0-66a885206f95"/>
    <ds:schemaRef ds:uri="d1db2c5a-584a-4be3-99a1-ae80b354a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Proc.dotx</Template>
  <TotalTime>69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DEROUET</dc:creator>
  <cp:keywords/>
  <dc:description/>
  <cp:lastModifiedBy>PIERRE DEROUET</cp:lastModifiedBy>
  <cp:revision>19</cp:revision>
  <dcterms:created xsi:type="dcterms:W3CDTF">2024-07-02T08:51:00Z</dcterms:created>
  <dcterms:modified xsi:type="dcterms:W3CDTF">2024-07-10T13:29:00Z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0x01010027572E95B9FCEE4AB5FAC8A0EE8F1DF4</vt:lpwstr>
  </property>
  <property fmtid="{D5CDD505-2E9C-101B-9397-08002B2CF9AE}" pid="3" name="_dlc_DocIdItemGuid">
    <vt:lpwstr>6b508856-5e1a-49ba-b489-92429c8081f5</vt:lpwstr>
  </property>
  <property fmtid="{D5CDD505-2E9C-101B-9397-08002B2CF9AE}" pid="4" name="MediaServiceImageTags">
    <vt:lpwstr/>
  </property>
</Properties>
</file>